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48"/>
        <w:gridCol w:w="4992"/>
      </w:tblGrid>
      <w:tr w:rsidR="000930DE" w14:paraId="24F4AD00" w14:textId="77777777" w:rsidTr="4A915CF2">
        <w:trPr>
          <w:trHeight w:val="1224"/>
        </w:trPr>
        <w:tc>
          <w:tcPr>
            <w:tcW w:w="5088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137273B1" w14:textId="1C23EC3C" w:rsidR="000930DE" w:rsidRPr="00CC2921" w:rsidRDefault="00C47E48" w:rsidP="00CC2921">
            <w:pPr>
              <w:pStyle w:val="Title"/>
            </w:pPr>
            <w:r>
              <w:t>Jaspreet</w:t>
            </w:r>
          </w:p>
          <w:p w14:paraId="28CD0EA4" w14:textId="4D3F1163" w:rsidR="000930DE" w:rsidRPr="00CC2921" w:rsidRDefault="00C47E48" w:rsidP="00CC2921">
            <w:pPr>
              <w:pStyle w:val="Subtitle"/>
            </w:pPr>
            <w:r>
              <w:t>Singh</w:t>
            </w:r>
          </w:p>
        </w:tc>
        <w:tc>
          <w:tcPr>
            <w:tcW w:w="4992" w:type="dxa"/>
            <w:tcBorders>
              <w:bottom w:val="single" w:sz="24" w:space="0" w:color="ACA8AA" w:themeColor="accent4"/>
            </w:tcBorders>
            <w:vAlign w:val="bottom"/>
          </w:tcPr>
          <w:p w14:paraId="5DB76C0A" w14:textId="23A13177" w:rsidR="00CC2921" w:rsidRPr="00CC2921" w:rsidRDefault="00C47E48" w:rsidP="00CC2921">
            <w:pPr>
              <w:pStyle w:val="ContactInfo"/>
            </w:pPr>
            <w:r>
              <w:t>Kitchener</w:t>
            </w:r>
            <w:r w:rsidR="00CC2921" w:rsidRPr="00CC2921">
              <w:t xml:space="preserve">, </w:t>
            </w:r>
            <w:r>
              <w:t>ON</w:t>
            </w:r>
            <w:r w:rsidR="00CC2921" w:rsidRPr="00CC2921">
              <w:t xml:space="preserve"> </w:t>
            </w:r>
          </w:p>
          <w:p w14:paraId="48BD9FD8" w14:textId="1F48F718" w:rsidR="007B1118" w:rsidRDefault="00C47E48" w:rsidP="00CC2921">
            <w:pPr>
              <w:pStyle w:val="ContactInfo"/>
            </w:pPr>
            <w:r>
              <w:t>+1 548 333 2578</w:t>
            </w:r>
            <w:r w:rsidR="00CC2921" w:rsidRPr="00CC2921">
              <w:t xml:space="preserve"> | </w:t>
            </w:r>
            <w:r w:rsidR="007B1118" w:rsidRPr="007B1118">
              <w:t>jpschahal2209@gmail.com</w:t>
            </w:r>
          </w:p>
          <w:p w14:paraId="60B899E4" w14:textId="5A7DAA7B" w:rsidR="000930DE" w:rsidRPr="00EA604D" w:rsidRDefault="007B1118" w:rsidP="00CC2921">
            <w:pPr>
              <w:pStyle w:val="ContactInfo"/>
            </w:pPr>
            <w:hyperlink r:id="rId10" w:history="1">
              <w:r w:rsidRPr="007B1118">
                <w:rPr>
                  <w:rStyle w:val="Hyperlink"/>
                </w:rPr>
                <w:t>JaspreetWeb</w:t>
              </w:r>
            </w:hyperlink>
            <w:r w:rsidR="45D9D68E">
              <w:t xml:space="preserve"> </w:t>
            </w:r>
          </w:p>
        </w:tc>
      </w:tr>
      <w:tr w:rsidR="000930DE" w14:paraId="0FE02AEE" w14:textId="77777777" w:rsidTr="4A915CF2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599DA56D" w14:textId="0D42A29D" w:rsidR="000930DE" w:rsidRDefault="00A10131" w:rsidP="00CC2921">
            <w:r w:rsidRPr="00A10131">
              <w:t xml:space="preserve">I'm a dedicated game developer with a diverse skill set in 3D art, game programming, level designing, and environment art. Proficient in tools like </w:t>
            </w:r>
            <w:r>
              <w:t>MAYA</w:t>
            </w:r>
            <w:r w:rsidRPr="00A10131">
              <w:t>, Unity, and Unreal Engine, I create detailed models, immersive levels, and captivating environments. I thrive in collaborative settings and am driven by a passion for crafting unforgettable gaming experiences.</w:t>
            </w:r>
          </w:p>
        </w:tc>
      </w:tr>
      <w:tr w:rsidR="004D4E50" w14:paraId="3C9A48CF" w14:textId="77777777" w:rsidTr="4A915CF2">
        <w:trPr>
          <w:trHeight w:val="1584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5DBA841" w14:textId="77777777" w:rsidR="00CC2921" w:rsidRDefault="00CC2921" w:rsidP="00CC2921">
            <w:pPr>
              <w:pStyle w:val="Heading1"/>
            </w:pPr>
            <w:r>
              <w:t>Experience</w:t>
            </w:r>
          </w:p>
          <w:p w14:paraId="3169FEAD" w14:textId="77777777" w:rsidR="00A10131" w:rsidRDefault="00A10131" w:rsidP="00CC2921">
            <w:pPr>
              <w:pStyle w:val="Heading3"/>
              <w:rPr>
                <w:rFonts w:eastAsiaTheme="majorEastAsia" w:cs="Times New Roman (Headings CS)"/>
                <w:b/>
                <w:caps/>
                <w:szCs w:val="26"/>
              </w:rPr>
            </w:pPr>
            <w:r w:rsidRPr="00A10131">
              <w:rPr>
                <w:rFonts w:eastAsiaTheme="majorEastAsia" w:cs="Times New Roman (Headings CS)"/>
                <w:b/>
                <w:caps/>
                <w:szCs w:val="26"/>
              </w:rPr>
              <w:t>3D Game Artist Intern</w:t>
            </w:r>
          </w:p>
          <w:p w14:paraId="08F13A2E" w14:textId="4FECB459" w:rsidR="00CC2921" w:rsidRDefault="00A10131" w:rsidP="00CC2921">
            <w:pPr>
              <w:pStyle w:val="Heading3"/>
            </w:pPr>
            <w:r w:rsidRPr="00A10131">
              <w:t>Dovelp Limited</w:t>
            </w:r>
            <w:r w:rsidR="00CC2921">
              <w:t xml:space="preserve">| </w:t>
            </w:r>
            <w:r w:rsidRPr="00A10131">
              <w:t>Luton</w:t>
            </w:r>
            <w:r w:rsidR="00CC2921">
              <w:t xml:space="preserve">, </w:t>
            </w:r>
            <w:r>
              <w:t>UK</w:t>
            </w:r>
          </w:p>
          <w:p w14:paraId="2951A1CC" w14:textId="3CD175EC" w:rsidR="00CC2921" w:rsidRDefault="002669F1" w:rsidP="00CC2921">
            <w:pPr>
              <w:pStyle w:val="Heading4"/>
            </w:pPr>
            <w:r>
              <w:t>Aug</w:t>
            </w:r>
            <w:r w:rsidR="00A10131">
              <w:t xml:space="preserve"> 2021</w:t>
            </w:r>
            <w:r w:rsidR="00CC2921">
              <w:t xml:space="preserve"> –</w:t>
            </w:r>
            <w:r w:rsidR="00A10131">
              <w:t xml:space="preserve"> fE</w:t>
            </w:r>
            <w:r>
              <w:t>B</w:t>
            </w:r>
            <w:r w:rsidR="00A10131">
              <w:t xml:space="preserve"> 2022</w:t>
            </w:r>
          </w:p>
          <w:p w14:paraId="3BB8D398" w14:textId="516096CC" w:rsidR="004D4E50" w:rsidRDefault="002669F1" w:rsidP="00CC2921">
            <w:r>
              <w:t xml:space="preserve">I </w:t>
            </w:r>
            <w:r w:rsidRPr="002669F1">
              <w:t xml:space="preserve">worked on </w:t>
            </w:r>
            <w:r w:rsidR="00931BCC">
              <w:t>two</w:t>
            </w:r>
            <w:r w:rsidRPr="002669F1">
              <w:t xml:space="preserve"> games</w:t>
            </w:r>
            <w:r w:rsidR="007A0055">
              <w:t xml:space="preserve"> (Breaching Shadows and The Mind’s End)</w:t>
            </w:r>
            <w:r w:rsidRPr="002669F1">
              <w:t>. Creating assets from modeling to texturing</w:t>
            </w:r>
            <w:r>
              <w:t>, which are to be used in the </w:t>
            </w:r>
            <w:r w:rsidRPr="002669F1">
              <w:t>game. According to the requirements of the leads.</w:t>
            </w:r>
          </w:p>
        </w:tc>
      </w:tr>
      <w:tr w:rsidR="000930DE" w14:paraId="78430844" w14:textId="77777777" w:rsidTr="4A915CF2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343A900D" w14:textId="77777777" w:rsidR="00CC2921" w:rsidRDefault="00CC2921" w:rsidP="00CC2921">
            <w:pPr>
              <w:pStyle w:val="Heading1"/>
            </w:pPr>
            <w:r>
              <w:t>Education</w:t>
            </w:r>
          </w:p>
          <w:p w14:paraId="45B517B1" w14:textId="0F8A1EA2" w:rsidR="00CC2921" w:rsidRDefault="00CC2921" w:rsidP="00BD3B7F">
            <w:pPr>
              <w:pStyle w:val="Heading2"/>
              <w:numPr>
                <w:ilvl w:val="0"/>
                <w:numId w:val="5"/>
              </w:numPr>
            </w:pPr>
            <w:r>
              <w:t xml:space="preserve">Bachelor </w:t>
            </w:r>
            <w:r w:rsidR="00891EA9">
              <w:t xml:space="preserve">IN </w:t>
            </w:r>
            <w:r w:rsidR="00BD3B7F">
              <w:t>animation</w:t>
            </w:r>
            <w:r w:rsidR="00891EA9">
              <w:t>, VFX</w:t>
            </w:r>
            <w:r w:rsidR="00BD3B7F">
              <w:t>,</w:t>
            </w:r>
            <w:r w:rsidR="00891EA9">
              <w:t xml:space="preserve"> AND GAMING</w:t>
            </w:r>
          </w:p>
          <w:p w14:paraId="4F5ABA64" w14:textId="6915B4D3" w:rsidR="00CC2921" w:rsidRDefault="00BD3B7F" w:rsidP="00CC2921">
            <w:pPr>
              <w:pStyle w:val="Heading3"/>
            </w:pPr>
            <w:r>
              <w:t xml:space="preserve">             </w:t>
            </w:r>
            <w:r w:rsidR="00891EA9">
              <w:t>Chandigarh University</w:t>
            </w:r>
            <w:r w:rsidR="00F309D3">
              <w:t>, India</w:t>
            </w:r>
            <w:r w:rsidR="00891EA9">
              <w:t xml:space="preserve"> </w:t>
            </w:r>
          </w:p>
          <w:p w14:paraId="66AD670B" w14:textId="6B2019D2" w:rsidR="00CC2921" w:rsidRDefault="00BD3B7F" w:rsidP="00CC2921">
            <w:pPr>
              <w:pStyle w:val="Heading4"/>
            </w:pPr>
            <w:r>
              <w:t xml:space="preserve">             </w:t>
            </w:r>
            <w:r w:rsidR="00CC2921">
              <w:t>June 20</w:t>
            </w:r>
            <w:r>
              <w:t>22</w:t>
            </w:r>
          </w:p>
          <w:p w14:paraId="50145A06" w14:textId="66942988" w:rsidR="00F309D3" w:rsidRDefault="00F309D3" w:rsidP="00F309D3">
            <w:pPr>
              <w:pStyle w:val="Heading2"/>
              <w:numPr>
                <w:ilvl w:val="0"/>
                <w:numId w:val="5"/>
              </w:numPr>
            </w:pPr>
            <w:r>
              <w:t xml:space="preserve">dIPLOMA IN </w:t>
            </w:r>
            <w:r w:rsidRPr="00F309D3">
              <w:t>game design</w:t>
            </w:r>
          </w:p>
          <w:p w14:paraId="37CE893F" w14:textId="76077128" w:rsidR="00F309D3" w:rsidRDefault="00F309D3" w:rsidP="00F309D3">
            <w:pPr>
              <w:pStyle w:val="Heading3"/>
            </w:pPr>
            <w:r>
              <w:t xml:space="preserve">             Conestoga College, Kitchener, ON </w:t>
            </w:r>
          </w:p>
          <w:p w14:paraId="7EEA2965" w14:textId="1B4F7064" w:rsidR="000930DE" w:rsidRDefault="00F309D3" w:rsidP="00F309D3">
            <w:pPr>
              <w:pStyle w:val="Heading4"/>
            </w:pPr>
            <w:r>
              <w:t xml:space="preserve">             April 2025</w:t>
            </w:r>
          </w:p>
        </w:tc>
      </w:tr>
      <w:tr w:rsidR="004D4E50" w14:paraId="4384E234" w14:textId="77777777" w:rsidTr="4A915CF2">
        <w:trPr>
          <w:trHeight w:val="210"/>
        </w:trPr>
        <w:tc>
          <w:tcPr>
            <w:tcW w:w="10080" w:type="dxa"/>
            <w:gridSpan w:val="3"/>
            <w:tcBorders>
              <w:top w:val="single" w:sz="24" w:space="0" w:color="ACA8AA" w:themeColor="accent4"/>
            </w:tcBorders>
          </w:tcPr>
          <w:p w14:paraId="3EA10D38" w14:textId="77777777" w:rsidR="004D4E50" w:rsidRPr="00A30F99" w:rsidRDefault="00CC2921" w:rsidP="00CC2921">
            <w:pPr>
              <w:pStyle w:val="Heading1"/>
            </w:pPr>
            <w:r w:rsidRPr="00CC2921">
              <w:t>Skills</w:t>
            </w:r>
          </w:p>
        </w:tc>
      </w:tr>
      <w:tr w:rsidR="004D4E50" w14:paraId="717AD2CA" w14:textId="77777777" w:rsidTr="4A915CF2">
        <w:trPr>
          <w:trHeight w:val="396"/>
        </w:trPr>
        <w:tc>
          <w:tcPr>
            <w:tcW w:w="5040" w:type="dxa"/>
            <w:tcBorders>
              <w:bottom w:val="single" w:sz="24" w:space="0" w:color="ACA8AA" w:themeColor="accent4"/>
            </w:tcBorders>
          </w:tcPr>
          <w:p w14:paraId="5BE6BBF5" w14:textId="6E87CC0C" w:rsidR="00CC2921" w:rsidRPr="00CC2921" w:rsidRDefault="00A57010" w:rsidP="00CC2921">
            <w:pPr>
              <w:pStyle w:val="ListBullet"/>
            </w:pPr>
            <w:r>
              <w:t>Unity and Unreal</w:t>
            </w:r>
          </w:p>
          <w:p w14:paraId="3DC58264" w14:textId="0940B996" w:rsidR="00CC2921" w:rsidRPr="00CC2921" w:rsidRDefault="00A57010" w:rsidP="00CC2921">
            <w:pPr>
              <w:pStyle w:val="ListBullet"/>
            </w:pPr>
            <w:r>
              <w:t>C# and Blueprints</w:t>
            </w:r>
          </w:p>
          <w:p w14:paraId="5D280EBE" w14:textId="743C1046" w:rsidR="004D4E50" w:rsidRPr="00CC2921" w:rsidRDefault="00A57010" w:rsidP="00CC2921">
            <w:pPr>
              <w:pStyle w:val="ListBullet"/>
            </w:pPr>
            <w:r>
              <w:t>3D Modeling (Maya</w:t>
            </w:r>
            <w:r w:rsidR="007B1118">
              <w:t xml:space="preserve"> and </w:t>
            </w:r>
            <w:proofErr w:type="spellStart"/>
            <w:r w:rsidR="00F24F7E">
              <w:t>ZBrush</w:t>
            </w:r>
            <w:proofErr w:type="spellEnd"/>
            <w:r>
              <w:t>)</w:t>
            </w:r>
          </w:p>
        </w:tc>
        <w:tc>
          <w:tcPr>
            <w:tcW w:w="5040" w:type="dxa"/>
            <w:gridSpan w:val="2"/>
            <w:tcBorders>
              <w:bottom w:val="single" w:sz="24" w:space="0" w:color="ACA8AA" w:themeColor="accent4"/>
            </w:tcBorders>
          </w:tcPr>
          <w:p w14:paraId="64CA75C0" w14:textId="4D533E26" w:rsidR="00CC2921" w:rsidRPr="00CC2921" w:rsidRDefault="00A57010" w:rsidP="00CC2921">
            <w:pPr>
              <w:pStyle w:val="ListBullet"/>
            </w:pPr>
            <w:r>
              <w:t>Texturing (Photoshop and Substance Painter)</w:t>
            </w:r>
          </w:p>
          <w:p w14:paraId="0CA5D5C3" w14:textId="173E9AC7" w:rsidR="00A57010" w:rsidRDefault="00A57010" w:rsidP="00CC2921">
            <w:pPr>
              <w:pStyle w:val="ListBullet"/>
            </w:pPr>
            <w:r>
              <w:t>Game Testing</w:t>
            </w:r>
          </w:p>
          <w:p w14:paraId="0D5E3097" w14:textId="24D8675D" w:rsidR="004D4E50" w:rsidRPr="00CC2921" w:rsidRDefault="00A57010" w:rsidP="00CC2921">
            <w:pPr>
              <w:pStyle w:val="ListBullet"/>
            </w:pPr>
            <w:r>
              <w:t>Jira</w:t>
            </w:r>
          </w:p>
        </w:tc>
      </w:tr>
    </w:tbl>
    <w:p w14:paraId="71972FE9" w14:textId="77777777" w:rsidR="00994863" w:rsidRDefault="00994863" w:rsidP="00994863">
      <w:pPr>
        <w:pStyle w:val="Heading1"/>
      </w:pPr>
    </w:p>
    <w:p w14:paraId="2A63B5B6" w14:textId="763C16B9" w:rsidR="00994863" w:rsidRDefault="007A0055" w:rsidP="00994863">
      <w:pPr>
        <w:pStyle w:val="Heading1"/>
      </w:pPr>
      <w:r>
        <w:t>Projects</w:t>
      </w:r>
    </w:p>
    <w:p w14:paraId="79D02CD6" w14:textId="77777777" w:rsidR="004875B5" w:rsidRDefault="004875B5" w:rsidP="004875B5"/>
    <w:p w14:paraId="6F52C1EA" w14:textId="48A336CA" w:rsidR="004875B5" w:rsidRPr="000779A5" w:rsidRDefault="004875B5" w:rsidP="004875B5">
      <w:pPr>
        <w:pStyle w:val="ListParagraph"/>
        <w:numPr>
          <w:ilvl w:val="0"/>
          <w:numId w:val="5"/>
        </w:numPr>
        <w:rPr>
          <w:lang w:val="en-CA"/>
        </w:rPr>
      </w:pPr>
      <w:r w:rsidRPr="004875B5">
        <w:rPr>
          <w:b/>
          <w:bCs/>
          <w:lang w:val="en-CA"/>
        </w:rPr>
        <w:t>SCOURGE</w:t>
      </w:r>
      <w:r w:rsidR="000779A5">
        <w:rPr>
          <w:b/>
          <w:bCs/>
          <w:lang w:val="en-CA"/>
        </w:rPr>
        <w:t xml:space="preserve"> </w:t>
      </w:r>
      <w:r w:rsidR="000779A5" w:rsidRPr="000779A5">
        <w:rPr>
          <w:lang w:val="en-CA"/>
        </w:rPr>
        <w:t>(Available on Itch)</w:t>
      </w:r>
    </w:p>
    <w:p w14:paraId="0EE9EF98" w14:textId="7C43031D" w:rsidR="00470134" w:rsidRDefault="00470134" w:rsidP="00470134">
      <w:pPr>
        <w:pStyle w:val="ListParagraph"/>
        <w:rPr>
          <w:lang w:val="en-CA"/>
        </w:rPr>
      </w:pPr>
      <w:r>
        <w:rPr>
          <w:lang w:val="en-CA"/>
        </w:rPr>
        <w:t>It is a tower defense game where you must protect your base and destroy enemy spawners around the map.</w:t>
      </w:r>
    </w:p>
    <w:p w14:paraId="72B4A109" w14:textId="0F1FECD7" w:rsidR="000779A5" w:rsidRDefault="00931BCC" w:rsidP="000779A5">
      <w:pPr>
        <w:pStyle w:val="ListParagraph"/>
      </w:pPr>
      <w:r>
        <w:t>I worked on enemy AI, UI navigation, sound system, lighting, and bug fixing in this project</w:t>
      </w:r>
      <w:r w:rsidR="00470134" w:rsidRPr="00470134">
        <w:t>.</w:t>
      </w:r>
    </w:p>
    <w:p w14:paraId="62517ECD" w14:textId="77777777" w:rsidR="000779A5" w:rsidRDefault="000779A5" w:rsidP="00470134">
      <w:pPr>
        <w:pStyle w:val="ListParagraph"/>
      </w:pPr>
    </w:p>
    <w:p w14:paraId="479A8660" w14:textId="6941C3C9" w:rsidR="000779A5" w:rsidRDefault="000779A5" w:rsidP="000779A5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>
        <w:rPr>
          <w:b/>
          <w:bCs/>
          <w:lang w:val="en-CA"/>
        </w:rPr>
        <w:t xml:space="preserve">MALICIOUS MONSTER </w:t>
      </w:r>
      <w:r>
        <w:rPr>
          <w:lang w:val="en-CA"/>
        </w:rPr>
        <w:t>(</w:t>
      </w:r>
      <w:r w:rsidRPr="000779A5">
        <w:t>In-Production</w:t>
      </w:r>
      <w:r>
        <w:rPr>
          <w:lang w:val="en-CA"/>
        </w:rPr>
        <w:t>)</w:t>
      </w:r>
    </w:p>
    <w:p w14:paraId="7212B6D2" w14:textId="65EC0EDB" w:rsidR="00012C71" w:rsidRPr="007257BC" w:rsidRDefault="000779A5" w:rsidP="007257BC">
      <w:pPr>
        <w:pStyle w:val="ListParagraph"/>
      </w:pPr>
      <w:r>
        <w:rPr>
          <w:lang w:val="en-CA"/>
        </w:rPr>
        <w:t xml:space="preserve">It is a </w:t>
      </w:r>
      <w:r w:rsidR="00D33E93">
        <w:rPr>
          <w:lang w:val="en-CA"/>
        </w:rPr>
        <w:t xml:space="preserve">fast-paced first-person shooter where you are stuck in a palace, and you </w:t>
      </w:r>
      <w:proofErr w:type="gramStart"/>
      <w:r w:rsidR="00D33E93">
        <w:rPr>
          <w:lang w:val="en-CA"/>
        </w:rPr>
        <w:t>have to</w:t>
      </w:r>
      <w:proofErr w:type="gramEnd"/>
      <w:r w:rsidR="00D33E93">
        <w:rPr>
          <w:lang w:val="en-CA"/>
        </w:rPr>
        <w:t xml:space="preserve"> escape the palace and kill different types of monsters coming your way. </w:t>
      </w:r>
      <w:r w:rsidR="00931BCC">
        <w:rPr>
          <w:lang w:val="en-CA"/>
        </w:rPr>
        <w:t>I am working as a lead programmer and technical artist on this project</w:t>
      </w:r>
      <w:r w:rsidR="00D33E93">
        <w:rPr>
          <w:lang w:val="en-CA"/>
        </w:rPr>
        <w:t xml:space="preserve">. </w:t>
      </w:r>
      <w:r w:rsidR="00931BCC">
        <w:rPr>
          <w:lang w:val="en-CA"/>
        </w:rPr>
        <w:t>I aim</w:t>
      </w:r>
      <w:r w:rsidR="00D33E93">
        <w:rPr>
          <w:lang w:val="en-CA"/>
        </w:rPr>
        <w:t xml:space="preserve"> to present this game at Toronto Level Up 2025.</w:t>
      </w:r>
    </w:p>
    <w:sectPr w:rsidR="00012C71" w:rsidRPr="007257BC" w:rsidSect="001D4099"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068C2" w14:textId="77777777" w:rsidR="00014F4D" w:rsidRDefault="00014F4D" w:rsidP="001D4099">
      <w:pPr>
        <w:spacing w:line="240" w:lineRule="auto"/>
      </w:pPr>
      <w:r>
        <w:separator/>
      </w:r>
    </w:p>
  </w:endnote>
  <w:endnote w:type="continuationSeparator" w:id="0">
    <w:p w14:paraId="7429AE1A" w14:textId="77777777" w:rsidR="00014F4D" w:rsidRDefault="00014F4D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199D1" w14:textId="77777777" w:rsidR="00014F4D" w:rsidRDefault="00014F4D" w:rsidP="001D4099">
      <w:pPr>
        <w:spacing w:line="240" w:lineRule="auto"/>
      </w:pPr>
      <w:r>
        <w:separator/>
      </w:r>
    </w:p>
  </w:footnote>
  <w:footnote w:type="continuationSeparator" w:id="0">
    <w:p w14:paraId="0D77E4AB" w14:textId="77777777" w:rsidR="00014F4D" w:rsidRDefault="00014F4D" w:rsidP="001D4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7C8D6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DE0607C"/>
    <w:multiLevelType w:val="hybridMultilevel"/>
    <w:tmpl w:val="5E6EF6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1"/>
  </w:num>
  <w:num w:numId="2" w16cid:durableId="1475752314">
    <w:abstractNumId w:val="3"/>
  </w:num>
  <w:num w:numId="3" w16cid:durableId="1017973236">
    <w:abstractNumId w:val="2"/>
  </w:num>
  <w:num w:numId="4" w16cid:durableId="1178231001">
    <w:abstractNumId w:val="0"/>
  </w:num>
  <w:num w:numId="5" w16cid:durableId="15565503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48"/>
    <w:rsid w:val="00012C71"/>
    <w:rsid w:val="00014F4D"/>
    <w:rsid w:val="000524A9"/>
    <w:rsid w:val="000728A9"/>
    <w:rsid w:val="000761F2"/>
    <w:rsid w:val="000779A5"/>
    <w:rsid w:val="000930DE"/>
    <w:rsid w:val="00094536"/>
    <w:rsid w:val="000E1FE9"/>
    <w:rsid w:val="00105AE6"/>
    <w:rsid w:val="001801FE"/>
    <w:rsid w:val="00180710"/>
    <w:rsid w:val="001D4099"/>
    <w:rsid w:val="001D7755"/>
    <w:rsid w:val="002203E2"/>
    <w:rsid w:val="00222532"/>
    <w:rsid w:val="002669F1"/>
    <w:rsid w:val="00285F5A"/>
    <w:rsid w:val="002C06D6"/>
    <w:rsid w:val="002F5D6D"/>
    <w:rsid w:val="0030456C"/>
    <w:rsid w:val="00382EA8"/>
    <w:rsid w:val="003F1B98"/>
    <w:rsid w:val="004303D4"/>
    <w:rsid w:val="00431E72"/>
    <w:rsid w:val="00437E49"/>
    <w:rsid w:val="00454B20"/>
    <w:rsid w:val="00470134"/>
    <w:rsid w:val="004875B5"/>
    <w:rsid w:val="004A0E63"/>
    <w:rsid w:val="004D2889"/>
    <w:rsid w:val="004D4E50"/>
    <w:rsid w:val="004E53BE"/>
    <w:rsid w:val="004F1D64"/>
    <w:rsid w:val="00510684"/>
    <w:rsid w:val="005937B7"/>
    <w:rsid w:val="005F56A3"/>
    <w:rsid w:val="00615397"/>
    <w:rsid w:val="0061678D"/>
    <w:rsid w:val="0062563D"/>
    <w:rsid w:val="00643E15"/>
    <w:rsid w:val="006D15E3"/>
    <w:rsid w:val="006F747B"/>
    <w:rsid w:val="007257BC"/>
    <w:rsid w:val="00780B8E"/>
    <w:rsid w:val="007A0055"/>
    <w:rsid w:val="007A6961"/>
    <w:rsid w:val="007A6F7A"/>
    <w:rsid w:val="007B1118"/>
    <w:rsid w:val="007B4E11"/>
    <w:rsid w:val="007E2006"/>
    <w:rsid w:val="007E3DA2"/>
    <w:rsid w:val="00823601"/>
    <w:rsid w:val="00867C58"/>
    <w:rsid w:val="00884806"/>
    <w:rsid w:val="00886679"/>
    <w:rsid w:val="00891EA9"/>
    <w:rsid w:val="008B4069"/>
    <w:rsid w:val="008D169E"/>
    <w:rsid w:val="00931BCC"/>
    <w:rsid w:val="00975E79"/>
    <w:rsid w:val="00994863"/>
    <w:rsid w:val="009D1FF3"/>
    <w:rsid w:val="00A10131"/>
    <w:rsid w:val="00A30F99"/>
    <w:rsid w:val="00A40DEC"/>
    <w:rsid w:val="00A57010"/>
    <w:rsid w:val="00A64FA3"/>
    <w:rsid w:val="00A66AFF"/>
    <w:rsid w:val="00AC4430"/>
    <w:rsid w:val="00AD79E9"/>
    <w:rsid w:val="00B24E0D"/>
    <w:rsid w:val="00B278C1"/>
    <w:rsid w:val="00BD3B7F"/>
    <w:rsid w:val="00BE7EB5"/>
    <w:rsid w:val="00C35EF0"/>
    <w:rsid w:val="00C47E48"/>
    <w:rsid w:val="00C735D3"/>
    <w:rsid w:val="00CC0FFE"/>
    <w:rsid w:val="00CC2921"/>
    <w:rsid w:val="00CE3B09"/>
    <w:rsid w:val="00D33E93"/>
    <w:rsid w:val="00D86211"/>
    <w:rsid w:val="00D92978"/>
    <w:rsid w:val="00DB3D51"/>
    <w:rsid w:val="00DD4C36"/>
    <w:rsid w:val="00DE6AD4"/>
    <w:rsid w:val="00EA3DFC"/>
    <w:rsid w:val="00EA604D"/>
    <w:rsid w:val="00EB0624"/>
    <w:rsid w:val="00EB5966"/>
    <w:rsid w:val="00EE5D12"/>
    <w:rsid w:val="00F24F7E"/>
    <w:rsid w:val="00F255EB"/>
    <w:rsid w:val="00F309D3"/>
    <w:rsid w:val="00F42731"/>
    <w:rsid w:val="00F55940"/>
    <w:rsid w:val="00F62BAE"/>
    <w:rsid w:val="00F92CA8"/>
    <w:rsid w:val="00F9618D"/>
    <w:rsid w:val="00FA3628"/>
    <w:rsid w:val="0F9B651B"/>
    <w:rsid w:val="1AD6EC65"/>
    <w:rsid w:val="45D9D68E"/>
    <w:rsid w:val="4A915CF2"/>
    <w:rsid w:val="6723C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6B55B9"/>
  <w15:chartTrackingRefBased/>
  <w15:docId w15:val="{6EDD5467-B86B-4BAA-B0A5-83CC0831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FA3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2921"/>
    <w:pPr>
      <w:spacing w:after="120" w:line="240" w:lineRule="auto"/>
      <w:outlineLvl w:val="3"/>
    </w:pPr>
    <w:rPr>
      <w:rFonts w:asciiTheme="majorHAnsi" w:hAnsiTheme="majorHAnsi"/>
      <w: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C2921"/>
    <w:rPr>
      <w:rFonts w:asciiTheme="majorHAnsi" w:hAnsiTheme="majorHAnsi"/>
      <w:caps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C44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7A00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jaspreetsingh22.github.io/Jaspreet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gh\AppData\Roaming\Microsoft\Templates\Modern%20accounting%20resume.dotx" TargetMode="External"/></Relationship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E9180F-347B-4BDE-8CBF-50126570E4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6918B0-4900-4A50-93ED-CE0C9D50CFD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F4C0447-40FA-4FFB-9968-E3A633FE9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accounting resume</Template>
  <TotalTime>73</TotalTime>
  <Pages>1</Pages>
  <Words>267</Words>
  <Characters>1408</Characters>
  <Application>Microsoft Office Word</Application>
  <DocSecurity>0</DocSecurity>
  <Lines>44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Singh</dc:creator>
  <cp:keywords/>
  <dc:description/>
  <cp:lastModifiedBy>Jaspreet Singh</cp:lastModifiedBy>
  <cp:revision>24</cp:revision>
  <dcterms:created xsi:type="dcterms:W3CDTF">2024-11-07T22:05:00Z</dcterms:created>
  <dcterms:modified xsi:type="dcterms:W3CDTF">2024-12-30T01:58:00Z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43a30254-56da-418e-814f-8179b8df90d1</vt:lpwstr>
  </property>
</Properties>
</file>